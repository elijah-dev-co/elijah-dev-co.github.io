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07D0" w14:textId="2AA3D6F9" w:rsidR="00C067C5" w:rsidRPr="00843164" w:rsidRDefault="00A71D5A" w:rsidP="00A71D5A">
      <w:pPr>
        <w:pStyle w:val="Title"/>
        <w:jc w:val="center"/>
      </w:pPr>
      <w:r>
        <w:t>Elijah Hughes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7467BF57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74D8802" w14:textId="7D0139E8" w:rsidR="00CB6772" w:rsidRPr="00843164" w:rsidRDefault="00A71D5A" w:rsidP="004D098D">
            <w:pPr>
              <w:pStyle w:val="ContactInfo"/>
              <w:spacing w:after="0"/>
              <w:ind w:right="0"/>
            </w:pPr>
            <w:r>
              <w:t>elijahmhughesb@gmail.com</w:t>
            </w:r>
            <w:r w:rsidR="007559B1">
              <w:t>|</w:t>
            </w:r>
            <w:r w:rsidR="007559B1" w:rsidRPr="00CB6772">
              <w:t xml:space="preserve"> (</w:t>
            </w:r>
            <w:r>
              <w:t>334)235-8480</w:t>
            </w:r>
            <w:r w:rsidR="00602FFA">
              <w:t xml:space="preserve"> </w:t>
            </w:r>
            <w:r w:rsidR="00CB6772" w:rsidRPr="00CB6772">
              <w:t>|</w:t>
            </w:r>
            <w:r w:rsidRPr="00A71D5A">
              <w:t>https://www.linkedin.com/in/elijah-hughes-0480b0216</w:t>
            </w:r>
          </w:p>
        </w:tc>
      </w:tr>
    </w:tbl>
    <w:p w14:paraId="4B246E4E" w14:textId="77777777" w:rsidR="00C067C5" w:rsidRPr="00602FFA" w:rsidRDefault="00CB6772" w:rsidP="00602FFA">
      <w:pPr>
        <w:pStyle w:val="Heading1"/>
      </w:pPr>
      <w:r>
        <w:t>profile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10B6F417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FA8905C" w14:textId="1B53AD5E" w:rsidR="00260D3F" w:rsidRPr="00843164" w:rsidRDefault="00A71D5A" w:rsidP="00602FFA">
            <w:r>
              <w:t xml:space="preserve">An experienced and highly motivated frontend/software developer with extensive industry knowledge obtained from </w:t>
            </w:r>
            <w:r w:rsidR="00042F04">
              <w:t>developing web applications for multiple clients.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5C5C03B8FFB4445BBD74D874E96F1F02"/>
        </w:placeholder>
        <w:temporary/>
        <w:showingPlcHdr/>
        <w15:appearance w15:val="hidden"/>
      </w:sdtPr>
      <w:sdtEndPr/>
      <w:sdtContent>
        <w:p w14:paraId="55BEC197" w14:textId="77777777" w:rsidR="00843164" w:rsidRPr="00602FFA" w:rsidRDefault="00843164" w:rsidP="00602FFA">
          <w:pPr>
            <w:pStyle w:val="Heading1"/>
          </w:pPr>
          <w:r w:rsidRPr="00602FFA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284F3E0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12159048" w14:textId="764CB9D9" w:rsidR="00843164" w:rsidRPr="00CB6772" w:rsidRDefault="00CB6772" w:rsidP="00602FFA">
            <w:pPr>
              <w:pStyle w:val="Date"/>
            </w:pPr>
            <w:r w:rsidRPr="00CB6772">
              <w:t>September 20</w:t>
            </w:r>
            <w:r w:rsidR="00042F04">
              <w:t>20-</w:t>
            </w:r>
            <w:r w:rsidR="00843164" w:rsidRPr="00CB6772">
              <w:t>-</w:t>
            </w:r>
            <w:r w:rsidRPr="00CB6772">
              <w:t>Present</w:t>
            </w:r>
          </w:p>
        </w:tc>
        <w:tc>
          <w:tcPr>
            <w:tcW w:w="4087" w:type="pct"/>
          </w:tcPr>
          <w:p w14:paraId="604CC623" w14:textId="3AA88F7C" w:rsidR="00843164" w:rsidRPr="00CB6772" w:rsidRDefault="00042F04" w:rsidP="00297EBC">
            <w:pPr>
              <w:rPr>
                <w:rStyle w:val="Emphasis"/>
              </w:rPr>
            </w:pPr>
            <w:r w:rsidRPr="001B369B">
              <w:rPr>
                <w:b/>
                <w:bCs/>
                <w:i/>
                <w:iCs/>
              </w:rPr>
              <w:t xml:space="preserve">Front End </w:t>
            </w:r>
            <w:r w:rsidR="00EB2FC2" w:rsidRPr="001B369B">
              <w:rPr>
                <w:b/>
                <w:bCs/>
                <w:i/>
                <w:iCs/>
              </w:rPr>
              <w:t>Developer</w:t>
            </w:r>
            <w:r w:rsidR="00843164" w:rsidRPr="00843164">
              <w:t>, </w:t>
            </w:r>
            <w:r w:rsidR="00EB2FC2">
              <w:t>Freelance</w:t>
            </w:r>
          </w:p>
          <w:p w14:paraId="7C5A1E74" w14:textId="11E83FB8" w:rsidR="00843164" w:rsidRPr="00843164" w:rsidRDefault="00562774" w:rsidP="00CB6772">
            <w:r>
              <w:t xml:space="preserve">Created business websites for multiple clients. Help </w:t>
            </w:r>
            <w:proofErr w:type="gramStart"/>
            <w:r>
              <w:t>meet</w:t>
            </w:r>
            <w:proofErr w:type="gramEnd"/>
            <w:r>
              <w:t xml:space="preserve"> their business </w:t>
            </w:r>
            <w:r w:rsidR="000D1CE5">
              <w:t>goals</w:t>
            </w:r>
            <w:r>
              <w:t xml:space="preserve"> and provided update</w:t>
            </w:r>
            <w:r w:rsidR="009A01E7">
              <w:t>s</w:t>
            </w:r>
            <w:r>
              <w:t xml:space="preserve"> whenever needed.</w:t>
            </w:r>
          </w:p>
        </w:tc>
      </w:tr>
      <w:tr w:rsidR="00843164" w:rsidRPr="00843164" w14:paraId="56C214D3" w14:textId="77777777" w:rsidTr="00526C73">
        <w:tc>
          <w:tcPr>
            <w:tcW w:w="913" w:type="pct"/>
          </w:tcPr>
          <w:p w14:paraId="030A7B91" w14:textId="77777777" w:rsidR="00843164" w:rsidRPr="00843164" w:rsidRDefault="00CB6772" w:rsidP="00843164">
            <w:pPr>
              <w:pStyle w:val="Date"/>
            </w:pPr>
            <w:r>
              <w:t>June 2014</w:t>
            </w:r>
            <w:r w:rsidR="00843164">
              <w:t>-</w:t>
            </w:r>
            <w:r>
              <w:t>August 2016</w:t>
            </w:r>
          </w:p>
        </w:tc>
        <w:tc>
          <w:tcPr>
            <w:tcW w:w="4087" w:type="pct"/>
          </w:tcPr>
          <w:p w14:paraId="44331CED" w14:textId="2D5A4BA1" w:rsidR="00843164" w:rsidRPr="00843164" w:rsidRDefault="00042F04" w:rsidP="00297EBC">
            <w:r w:rsidRPr="001B369B">
              <w:rPr>
                <w:b/>
                <w:bCs/>
                <w:i/>
                <w:iCs/>
              </w:rPr>
              <w:t>Programming Tutor</w:t>
            </w:r>
            <w:r w:rsidR="007559B1" w:rsidRPr="00843164">
              <w:t>, </w:t>
            </w:r>
            <w:r>
              <w:t>Freelance</w:t>
            </w:r>
          </w:p>
          <w:p w14:paraId="77E9933A" w14:textId="1C68920E" w:rsidR="00843164" w:rsidRPr="00843164" w:rsidRDefault="00562774" w:rsidP="007559B1">
            <w:r>
              <w:t xml:space="preserve">Worked independently with peers and tutored other students. Created side projects using </w:t>
            </w:r>
            <w:r w:rsidR="00A02EBB">
              <w:t>Swift, HTML/CSS, Java, and C++.</w:t>
            </w:r>
          </w:p>
        </w:tc>
      </w:tr>
    </w:tbl>
    <w:p w14:paraId="6EA5CD1F" w14:textId="77777777" w:rsidR="007559B1" w:rsidRPr="00602FFA" w:rsidRDefault="007559B1" w:rsidP="00602FFA">
      <w:pPr>
        <w:pStyle w:val="Heading1"/>
      </w:pPr>
      <w:r>
        <w:t>education</w:t>
      </w:r>
    </w:p>
    <w:tbl>
      <w:tblPr>
        <w:tblStyle w:val="ResumeTable"/>
        <w:tblW w:w="4991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56"/>
      </w:tblGrid>
      <w:tr w:rsidR="007559B1" w:rsidRPr="00843164" w14:paraId="4B306588" w14:textId="77777777" w:rsidTr="00042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  <w:tblHeader/>
        </w:trPr>
        <w:tc>
          <w:tcPr>
            <w:tcW w:w="5000" w:type="pct"/>
          </w:tcPr>
          <w:p w14:paraId="13EB5F30" w14:textId="61BB1CD7" w:rsidR="00A71D5A" w:rsidRDefault="00A71D5A" w:rsidP="00602FFA">
            <w:r>
              <w:t>Auburn University at Montgomery</w:t>
            </w:r>
          </w:p>
          <w:p w14:paraId="69BB22BC" w14:textId="024841C5" w:rsidR="007559B1" w:rsidRPr="007559B1" w:rsidRDefault="00A71D5A" w:rsidP="00602FFA">
            <w:pPr>
              <w:rPr>
                <w:caps/>
              </w:rPr>
            </w:pPr>
            <w:r>
              <w:t>December 2021</w:t>
            </w:r>
            <w:r w:rsidRPr="00A71D5A">
              <w:rPr>
                <w:b/>
                <w:bCs/>
                <w:i/>
                <w:iCs/>
              </w:rPr>
              <w:t>:</w:t>
            </w:r>
            <w:r w:rsidR="007559B1" w:rsidRPr="00A71D5A">
              <w:rPr>
                <w:b/>
                <w:bCs/>
                <w:i/>
                <w:iCs/>
              </w:rPr>
              <w:t xml:space="preserve"> B</w:t>
            </w:r>
            <w:r w:rsidR="008C10B3" w:rsidRPr="00A71D5A">
              <w:rPr>
                <w:b/>
                <w:bCs/>
                <w:i/>
                <w:iCs/>
              </w:rPr>
              <w:t xml:space="preserve">achelor of </w:t>
            </w:r>
            <w:r w:rsidRPr="00A71D5A">
              <w:rPr>
                <w:b/>
                <w:bCs/>
                <w:i/>
                <w:iCs/>
              </w:rPr>
              <w:t>Computer Science</w:t>
            </w:r>
          </w:p>
        </w:tc>
      </w:tr>
    </w:tbl>
    <w:p w14:paraId="678A02E1" w14:textId="77777777" w:rsidR="00126049" w:rsidRPr="00843164" w:rsidRDefault="007559B1" w:rsidP="00602FFA">
      <w:pPr>
        <w:pStyle w:val="Heading1"/>
      </w:pPr>
      <w:r>
        <w:t>key skills and characteristics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59E37188" w14:textId="77777777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3AD052D4" w14:textId="4E9B472C" w:rsidR="007559B1" w:rsidRDefault="004D098D" w:rsidP="004D098D">
            <w:pPr>
              <w:pStyle w:val="ListBullet"/>
            </w:pPr>
            <w:r>
              <w:t>C++/C</w:t>
            </w:r>
          </w:p>
          <w:p w14:paraId="074D0A6B" w14:textId="77777777" w:rsidR="004D098D" w:rsidRDefault="004D098D" w:rsidP="004D098D">
            <w:pPr>
              <w:pStyle w:val="ListBullet"/>
            </w:pPr>
            <w:r>
              <w:t>HTML/CSS</w:t>
            </w:r>
          </w:p>
          <w:p w14:paraId="79EC7C2C" w14:textId="6DD20E02" w:rsidR="004D098D" w:rsidRPr="00843164" w:rsidRDefault="004D098D" w:rsidP="004D098D">
            <w:pPr>
              <w:pStyle w:val="ListBullet"/>
            </w:pPr>
            <w:r>
              <w:t>Swift</w:t>
            </w:r>
          </w:p>
        </w:tc>
        <w:tc>
          <w:tcPr>
            <w:tcW w:w="2500" w:type="pct"/>
          </w:tcPr>
          <w:p w14:paraId="2D46D66E" w14:textId="1F57361F" w:rsidR="007559B1" w:rsidRPr="00602FFA" w:rsidRDefault="004D098D" w:rsidP="00602FFA">
            <w:pPr>
              <w:pStyle w:val="ListBullet"/>
            </w:pPr>
            <w:r>
              <w:t>Java</w:t>
            </w:r>
          </w:p>
          <w:p w14:paraId="7B7FA351" w14:textId="6325E404" w:rsidR="007559B1" w:rsidRDefault="004D098D" w:rsidP="00602FFA">
            <w:pPr>
              <w:pStyle w:val="ListBullet"/>
            </w:pPr>
            <w:r>
              <w:t>Python</w:t>
            </w:r>
          </w:p>
          <w:p w14:paraId="4DAF51D7" w14:textId="74A61D7A" w:rsidR="00A71D5A" w:rsidRDefault="004D098D" w:rsidP="004D098D">
            <w:pPr>
              <w:pStyle w:val="ListBullet"/>
            </w:pPr>
            <w:r>
              <w:t>AWS</w:t>
            </w:r>
          </w:p>
        </w:tc>
      </w:tr>
    </w:tbl>
    <w:p w14:paraId="058752BD" w14:textId="2AACFF7D" w:rsidR="007559B1" w:rsidRPr="00843164" w:rsidRDefault="004E1082" w:rsidP="00602FFA">
      <w:pPr>
        <w:pStyle w:val="Heading1"/>
      </w:pPr>
      <w:r>
        <w:t>Projects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7559B1" w:rsidRPr="00843164" w14:paraId="7DE5B207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B77EE37" w14:textId="77777777" w:rsidR="007559B1" w:rsidRDefault="007559B1" w:rsidP="004E1082">
            <w:pPr>
              <w:jc w:val="both"/>
            </w:pPr>
          </w:p>
          <w:p w14:paraId="1115140A" w14:textId="106DB4E0" w:rsidR="004E1082" w:rsidRDefault="004E1082" w:rsidP="004E1082">
            <w:pPr>
              <w:jc w:val="both"/>
            </w:pPr>
            <w:proofErr w:type="spellStart"/>
            <w:r w:rsidRPr="004E1082">
              <w:rPr>
                <w:b/>
                <w:bCs/>
                <w:i/>
                <w:iCs/>
              </w:rPr>
              <w:t>BlackJack</w:t>
            </w:r>
            <w:proofErr w:type="spellEnd"/>
            <w:r w:rsidRPr="004E1082">
              <w:rPr>
                <w:b/>
                <w:bCs/>
                <w:i/>
                <w:iCs/>
              </w:rPr>
              <w:t xml:space="preserve"> Online Game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4E1082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>-</w:t>
            </w:r>
            <w:r w:rsidRPr="004E1082">
              <w:rPr>
                <w:b/>
                <w:bCs/>
                <w:i/>
                <w:iCs/>
              </w:rPr>
              <w:t xml:space="preserve"> </w:t>
            </w:r>
            <w:r>
              <w:t xml:space="preserve">Used HTML, CSS, and </w:t>
            </w:r>
            <w:r w:rsidR="004D098D">
              <w:t>JavaScript</w:t>
            </w:r>
            <w:r>
              <w:t xml:space="preserve"> to create a user friendly, AI vs User blackjack game. </w:t>
            </w:r>
          </w:p>
          <w:p w14:paraId="7130326D" w14:textId="77777777" w:rsidR="004E1082" w:rsidRDefault="004E1082" w:rsidP="004E1082">
            <w:pPr>
              <w:jc w:val="both"/>
            </w:pPr>
          </w:p>
          <w:p w14:paraId="7B57970B" w14:textId="33177BE2" w:rsidR="004D098D" w:rsidRDefault="004E1082" w:rsidP="004E1082">
            <w:pPr>
              <w:jc w:val="both"/>
            </w:pPr>
            <w:proofErr w:type="spellStart"/>
            <w:proofErr w:type="gramStart"/>
            <w:r w:rsidRPr="004D098D">
              <w:rPr>
                <w:b/>
                <w:bCs/>
                <w:i/>
                <w:iCs/>
              </w:rPr>
              <w:t>Lets</w:t>
            </w:r>
            <w:proofErr w:type="spellEnd"/>
            <w:proofErr w:type="gramEnd"/>
            <w:r w:rsidRPr="004D098D">
              <w:rPr>
                <w:b/>
                <w:bCs/>
                <w:i/>
                <w:iCs/>
              </w:rPr>
              <w:t xml:space="preserve"> Eat App</w:t>
            </w:r>
            <w:r>
              <w:t xml:space="preserve"> </w:t>
            </w:r>
            <w:r w:rsidR="004D098D">
              <w:t>–</w:t>
            </w:r>
            <w:r>
              <w:t xml:space="preserve"> </w:t>
            </w:r>
            <w:r w:rsidR="004D098D">
              <w:t>Using Swift I created a fully functioning iOS application that incorporated APIs and let the user find the nearest restaurants. The app allowed reviews, hours, menu, and more.</w:t>
            </w:r>
          </w:p>
          <w:p w14:paraId="2047979B" w14:textId="77777777" w:rsidR="004D098D" w:rsidRDefault="004D098D" w:rsidP="004E1082">
            <w:pPr>
              <w:jc w:val="both"/>
            </w:pPr>
          </w:p>
          <w:p w14:paraId="442E5E16" w14:textId="77777777" w:rsidR="004D098D" w:rsidRDefault="004D098D" w:rsidP="004E1082">
            <w:pPr>
              <w:jc w:val="both"/>
            </w:pPr>
            <w:r w:rsidRPr="004D098D">
              <w:rPr>
                <w:b/>
                <w:bCs/>
                <w:i/>
                <w:iCs/>
              </w:rPr>
              <w:t>Personal Website</w:t>
            </w:r>
            <w:r>
              <w:t xml:space="preserve"> – Using HTML, CSS, and JavaScript, I created a visual website that is user friendly.</w:t>
            </w:r>
          </w:p>
          <w:p w14:paraId="337DD874" w14:textId="1228EB11" w:rsidR="0066404D" w:rsidRPr="004E1082" w:rsidRDefault="0066404D" w:rsidP="004E1082">
            <w:pPr>
              <w:jc w:val="both"/>
            </w:pPr>
            <w:r>
              <w:t xml:space="preserve">Link: </w:t>
            </w:r>
          </w:p>
        </w:tc>
      </w:tr>
    </w:tbl>
    <w:p w14:paraId="6FEBB937" w14:textId="77777777" w:rsidR="00260D3F" w:rsidRPr="009655EC" w:rsidRDefault="00260D3F" w:rsidP="009655EC">
      <w:pPr>
        <w:rPr>
          <w:sz w:val="2"/>
          <w:szCs w:val="2"/>
        </w:rPr>
      </w:pPr>
    </w:p>
    <w:sectPr w:rsidR="00260D3F" w:rsidRPr="009655EC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4AB6A" w14:textId="77777777" w:rsidR="00EB0D6D" w:rsidRDefault="00EB0D6D">
      <w:pPr>
        <w:spacing w:after="0"/>
      </w:pPr>
      <w:r>
        <w:separator/>
      </w:r>
    </w:p>
    <w:p w14:paraId="1F60B715" w14:textId="77777777" w:rsidR="00EB0D6D" w:rsidRDefault="00EB0D6D"/>
  </w:endnote>
  <w:endnote w:type="continuationSeparator" w:id="0">
    <w:p w14:paraId="621847AC" w14:textId="77777777" w:rsidR="00EB0D6D" w:rsidRDefault="00EB0D6D">
      <w:pPr>
        <w:spacing w:after="0"/>
      </w:pPr>
      <w:r>
        <w:continuationSeparator/>
      </w:r>
    </w:p>
    <w:p w14:paraId="58826A33" w14:textId="77777777" w:rsidR="00EB0D6D" w:rsidRDefault="00EB0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37EE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0AD4" w14:textId="77777777" w:rsidR="00EB0D6D" w:rsidRDefault="00EB0D6D">
      <w:pPr>
        <w:spacing w:after="0"/>
      </w:pPr>
      <w:r>
        <w:separator/>
      </w:r>
    </w:p>
    <w:p w14:paraId="1E8435EB" w14:textId="77777777" w:rsidR="00EB0D6D" w:rsidRDefault="00EB0D6D"/>
  </w:footnote>
  <w:footnote w:type="continuationSeparator" w:id="0">
    <w:p w14:paraId="35C9C3CA" w14:textId="77777777" w:rsidR="00EB0D6D" w:rsidRDefault="00EB0D6D">
      <w:pPr>
        <w:spacing w:after="0"/>
      </w:pPr>
      <w:r>
        <w:continuationSeparator/>
      </w:r>
    </w:p>
    <w:p w14:paraId="1868DA47" w14:textId="77777777" w:rsidR="00EB0D6D" w:rsidRDefault="00EB0D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1173523"/>
    <w:multiLevelType w:val="hybridMultilevel"/>
    <w:tmpl w:val="7F3C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2F97238"/>
    <w:multiLevelType w:val="hybridMultilevel"/>
    <w:tmpl w:val="2FC8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5A"/>
    <w:rsid w:val="00042F04"/>
    <w:rsid w:val="00042F1C"/>
    <w:rsid w:val="000A4C37"/>
    <w:rsid w:val="000C0CA7"/>
    <w:rsid w:val="000D1CE5"/>
    <w:rsid w:val="000F2762"/>
    <w:rsid w:val="001141C7"/>
    <w:rsid w:val="00126049"/>
    <w:rsid w:val="0014523F"/>
    <w:rsid w:val="001B369B"/>
    <w:rsid w:val="001F54F8"/>
    <w:rsid w:val="0024363D"/>
    <w:rsid w:val="00252B43"/>
    <w:rsid w:val="00254924"/>
    <w:rsid w:val="002563E8"/>
    <w:rsid w:val="00260D3F"/>
    <w:rsid w:val="004827F9"/>
    <w:rsid w:val="004D098D"/>
    <w:rsid w:val="004E1082"/>
    <w:rsid w:val="00526C73"/>
    <w:rsid w:val="00534BBF"/>
    <w:rsid w:val="00562774"/>
    <w:rsid w:val="00602FFA"/>
    <w:rsid w:val="00650306"/>
    <w:rsid w:val="0066404D"/>
    <w:rsid w:val="00693B17"/>
    <w:rsid w:val="006A6266"/>
    <w:rsid w:val="007559B1"/>
    <w:rsid w:val="00762CE4"/>
    <w:rsid w:val="00792413"/>
    <w:rsid w:val="00797C46"/>
    <w:rsid w:val="00843164"/>
    <w:rsid w:val="00854E7D"/>
    <w:rsid w:val="008551F7"/>
    <w:rsid w:val="008A74DF"/>
    <w:rsid w:val="008B5DC0"/>
    <w:rsid w:val="008C10B3"/>
    <w:rsid w:val="00931654"/>
    <w:rsid w:val="009655EC"/>
    <w:rsid w:val="009A01E7"/>
    <w:rsid w:val="00A02EBB"/>
    <w:rsid w:val="00A71D5A"/>
    <w:rsid w:val="00A82DCC"/>
    <w:rsid w:val="00C02E26"/>
    <w:rsid w:val="00C067C5"/>
    <w:rsid w:val="00CB6772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EB0D6D"/>
    <w:rsid w:val="00EB2FC2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82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5C03B8FFB4445BBD74D874E96F1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4A8B-5395-43A2-9887-3DE59DC76B69}"/>
      </w:docPartPr>
      <w:docPartBody>
        <w:p w:rsidR="00000000" w:rsidRDefault="00305943">
          <w:pPr>
            <w:pStyle w:val="5C5C03B8FFB4445BBD74D874E96F1F02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43"/>
    <w:rsid w:val="0030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C03B8FFB4445BBD74D874E96F1F02">
    <w:name w:val="5C5C03B8FFB4445BBD74D874E96F1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2021-08-11T15:16:00Z</dcterms:created>
  <dcterms:modified xsi:type="dcterms:W3CDTF">2021-08-11T15:57:00Z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